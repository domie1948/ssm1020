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57150</wp:posOffset>
            </wp:positionH>
            <wp:positionV relativeFrom="page">
              <wp:posOffset>1792605</wp:posOffset>
            </wp:positionV>
            <wp:extent cx="5268595" cy="2510790"/>
            <wp:effectExtent l="0" t="0" r="8255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10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1.左侧管理栏可以按一定顺序固定吗？当对管理的名称进行修改顺序会改变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2.权限管理添加，并没有什么用处，右侧没有相应的界面显示</w:t>
      </w:r>
      <w:bookmarkStart w:id="0" w:name="_GoBack"/>
      <w:bookmarkEnd w:id="0"/>
      <w:r>
        <w:drawing>
          <wp:inline distT="0" distB="0" distL="114300" distR="114300">
            <wp:extent cx="5265420" cy="2228850"/>
            <wp:effectExtent l="0" t="0" r="1143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3.在系统点击安全退出，无法跳转到登录界面</w:t>
      </w:r>
    </w:p>
    <w:p>
      <w:pPr>
        <w:jc w:val="left"/>
      </w:pPr>
      <w:r>
        <w:drawing>
          <wp:inline distT="0" distB="0" distL="114300" distR="114300">
            <wp:extent cx="5267325" cy="1474470"/>
            <wp:effectExtent l="0" t="0" r="952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b="2989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74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4.员工考勤那里可以加一个可以查看的按钮吗，用于修改考勤信息</w:t>
      </w:r>
      <w:r>
        <w:drawing>
          <wp:inline distT="0" distB="0" distL="114300" distR="114300">
            <wp:extent cx="5265420" cy="2244725"/>
            <wp:effectExtent l="0" t="0" r="1143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4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C45A20"/>
    <w:rsid w:val="61C45A20"/>
    <w:rsid w:val="6560284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2018-04-13T09:19:00Z</dcterms:created>
  <dc:creator>海天一色</dc:creator>
  <cp:lastModifiedBy>海天一色</cp:lastModifiedBy>
  <dcterms:modified xsi:type="dcterms:W3CDTF">2018-04-13T09:48:20Z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